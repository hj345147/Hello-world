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eastAsia="zh-CN"/>
        </w:rPr>
        <w:t>先调该接口查询服务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val="en-US" w:eastAsia="zh-CN"/>
        </w:rPr>
        <w:t>IP、端口号、和车辆段信息，再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eastAsia="zh-CN"/>
        </w:rPr>
        <w:t>调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val="en-US" w:eastAsia="zh-CN"/>
        </w:rPr>
        <w:t>websocket服务</w:t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查询服务IP、端口号、场段名称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乘查询服务</w:t>
            </w:r>
            <w:r>
              <w:rPr>
                <w:rFonts w:hint="eastAsia"/>
                <w:vertAlign w:val="baseline"/>
                <w:lang w:val="en-US" w:eastAsia="zh-CN"/>
              </w:rPr>
              <w:t>IP、端口号、场段等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http://localhost:8080/DTCGCW/zhxxtServer/zhxxtServerBean/findIpAndCd.action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5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4" w:type="dxa"/>
          </w:tcPr>
          <w:p>
            <w:pP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</w:pPr>
          </w:p>
        </w:tc>
        <w:tc>
          <w:tcPr>
            <w:tcW w:w="5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webIp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10.2.4.228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afdsfdsddfwszsdfwdsasdfwfdses542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蒲汇塘车辆段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port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04号线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xlidx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afdsfdsddfwszsdfwdsasdfwfdses542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cdbm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C040302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yxth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L04Z002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tq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晴转多云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bzdj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一级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webIp    服务器IP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Idx      车辆段id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Cname    车辆段名称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     服务端口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Xl       线路(多个以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分割)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Xlidx    线路idx(多个以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分割)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Cdbm     车辆段编码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Yxth     运行图号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Tq       天气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Bzdj      保障等级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568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ascii="Consolas" w:hAnsi="Consolas" w:eastAsia="Consolas"/>
          <w:color w:val="3F5FBF"/>
          <w:sz w:val="22"/>
          <w:highlight w:val="white"/>
          <w:u w:val="single"/>
        </w:rPr>
      </w:pPr>
    </w:p>
    <w:p>
      <w:pPr>
        <w:rPr>
          <w:rFonts w:hint="eastAsia" w:ascii="Consolas" w:hAnsi="Consolas" w:eastAsia="Consolas"/>
          <w:color w:val="3F5FBF"/>
          <w:sz w:val="22"/>
          <w:highlight w:val="white"/>
          <w:u w:val="singl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Websocket连接服务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js连接方式: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并把车辆段id传进来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ws =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WebSocket("ws://localhost:8080/DTCGCW/ZhWebSocket.ws?cdid="+cdidx);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//连接成功回调方法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ws.onopen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console.info("open");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//返回接收数据回调方法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console.info("receive data");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//服务关闭回调方法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ws.onclose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console.info("wsClosed");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ws.onerror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console.info("wsError");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ws.send("{\"head\":\"\",\"message\":\"\"}");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服务器数据有变化时，服务器主动推送有变化的数据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[{...........},{........}]（json字符串）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结束:GetPlanBuildData(发送数据中head的值)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"buildNo":"SG-001","buildDate":"2020-06-05","buildUnit":"检修一组","buildAddress":"L-3A,L-3B,L-4A,L-4B","buildContent":"股道维护","isPowerCut":"是","isBlockade":"是","currentSituation":"已开工"},{"buildNo":"SG-002","buildDate":"2020-06-05","buildUnit":"检修二组","buildAddress":"L-5A,L-5B","buildContent":"股道维护","isPowerCut":"否","isBlockade":"否","currentSituation":"销点确认中"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结束:GetPlanBuildData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得到计划施工数据(GetPlanBuildData)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得到计划施工数据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ws.send("{\"head\":\"GetPlanBuildData\",\"message\":\"\"}");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"检修一组",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"L-3A,L-3B,L-4A,L-4B",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请点确认中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"检修二组",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"L-5A,L-5B",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已开工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buildNo    施工编号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buildDate   施工时间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buildUnit    施工单位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buildAddress  施工地点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buildContent    施工内容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isPowerCut    是否断电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isBlockade     是否封锁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currentSituation  目前情况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得到日常及临时施工数据(GetUsualAndCasualBuildData)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日常及临时施工数据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ws.send("{\"head\":\"GetUsualAndCasualBuildData\",\"message\":\"\"}");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"检修一组",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"L-3A,L-3B,L-4A,L-4B",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</w:t>
            </w:r>
            <w:r>
              <w:rPr>
                <w:rFonts w:hint="eastAsia"/>
                <w:vertAlign w:val="baseline"/>
              </w:rPr>
              <w:t>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"检修二组",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"L-5A,L-5B",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</w:t>
            </w:r>
            <w:r>
              <w:rPr>
                <w:rFonts w:hint="eastAsia"/>
                <w:vertAlign w:val="baseline"/>
              </w:rPr>
              <w:t>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buildNo    施工编号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buildDate   施工时间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buildUnit    施工单位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buildAddress  施工地点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buildContent    施工内容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isPowerCut    是否断电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isBlockade     是否封锁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currentSituation  目前情况</w:t>
            </w:r>
          </w:p>
        </w:tc>
      </w:tr>
    </w:tbl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得到调车及洗车数据(</w:t>
      </w:r>
      <w:bookmarkStart w:id="0" w:name="OLE_LINK3"/>
      <w:r>
        <w:rPr>
          <w:rFonts w:hint="eastAsia"/>
          <w:lang w:val="en-US" w:eastAsia="zh-CN"/>
        </w:rPr>
        <w:t>GetMoveAndWashTrainData</w:t>
      </w:r>
      <w:bookmarkEnd w:id="0"/>
      <w:r>
        <w:rPr>
          <w:rFonts w:hint="eastAsia"/>
          <w:lang w:val="en-US" w:eastAsia="zh-CN"/>
        </w:rP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调车及洗车数据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ws.send("{\"head\":\"GetMoveAndWashTrainData\",\"message\":\"\"}");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"moveNo": "DC-001",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"oneSelfMove": "√",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"noOneSelfMove":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"startStationTrack": 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"endStationTrack": "L-8A",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"请点确认中"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"moveNo": "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</w:rPr>
              <w:t>C-002",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"oneSelfMove":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"noOneSelfMove": "G04103",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"startStationTrack": 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"endStationTrack": "L-13B",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"销点确认中"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moveNo</w:t>
            </w:r>
            <w:r>
              <w:rPr>
                <w:rFonts w:hint="eastAsia"/>
                <w:lang w:val="en-US" w:eastAsia="zh-CN"/>
              </w:rPr>
              <w:t xml:space="preserve">    调车编号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</w:t>
            </w:r>
            <w:r>
              <w:rPr>
                <w:rFonts w:hint="eastAsia"/>
                <w:lang w:val="en-US" w:eastAsia="zh-CN"/>
              </w:rPr>
              <w:t xml:space="preserve">   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oneSelfMove</w:t>
            </w:r>
            <w:r>
              <w:rPr>
                <w:rFonts w:hint="eastAsia"/>
                <w:lang w:val="en-US" w:eastAsia="zh-CN"/>
              </w:rPr>
              <w:t xml:space="preserve">    自行走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noOneSelfMove</w:t>
            </w:r>
            <w:r>
              <w:rPr>
                <w:rFonts w:hint="eastAsia"/>
                <w:lang w:val="en-US" w:eastAsia="zh-CN"/>
              </w:rPr>
              <w:t xml:space="preserve">  非自行走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startStationTrack</w:t>
            </w:r>
            <w:r>
              <w:rPr>
                <w:rFonts w:hint="eastAsia"/>
                <w:lang w:val="en-US" w:eastAsia="zh-CN"/>
              </w:rPr>
              <w:t xml:space="preserve">    起始股道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endStationTrack</w:t>
            </w:r>
            <w:r>
              <w:rPr>
                <w:rFonts w:hint="eastAsia"/>
                <w:lang w:val="en-US" w:eastAsia="zh-CN"/>
              </w:rPr>
              <w:t xml:space="preserve">    调入股道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currentSituation</w:t>
            </w:r>
            <w:r>
              <w:rPr>
                <w:rFonts w:hint="eastAsia"/>
                <w:lang w:val="en-US" w:eastAsia="zh-CN"/>
              </w:rPr>
              <w:t xml:space="preserve">     目前情况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得到股道、车次、车号、作业数据(GetStationTrackAndTrainInfoData)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股道、车次、车号、作业数据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ws.send("{\"head\":\"GetStationTrackAndTrainInfoData\",\"message\":\"\"}");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"L-1A",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"日检"</w:t>
            </w:r>
            <w:bookmarkStart w:id="1" w:name="OLE_LINK1"/>
            <w:r>
              <w:rPr>
                <w:rFonts w:hint="eastAsia"/>
                <w:vertAlign w:val="baseline"/>
              </w:rPr>
              <w:t>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glkg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22</w:t>
            </w:r>
            <w:r>
              <w:rPr>
                <w:rFonts w:hint="eastAsia"/>
                <w:vertAlign w:val="baseline"/>
              </w:rPr>
              <w:t>"</w:t>
            </w:r>
          </w:p>
          <w:bookmarkEnd w:id="1"/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"L-1B",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2" w:name="OLE_LINK2"/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gdfqbh</w:t>
            </w:r>
            <w:bookmarkEnd w:id="2"/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"L-2A",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"0101",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"四日检",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gdfqbh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eastAsia"/>
                <w:vertAlign w:val="baseline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trianNumber</w:t>
            </w:r>
            <w:r>
              <w:rPr>
                <w:rFonts w:hint="eastAsia"/>
                <w:lang w:val="en-US" w:eastAsia="zh-CN"/>
              </w:rPr>
              <w:t xml:space="preserve">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</w:t>
            </w:r>
            <w:r>
              <w:rPr>
                <w:rFonts w:hint="eastAsia"/>
                <w:lang w:val="en-US" w:eastAsia="zh-CN"/>
              </w:rPr>
              <w:t xml:space="preserve">    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work</w:t>
            </w:r>
            <w:r>
              <w:rPr>
                <w:rFonts w:hint="eastAsia"/>
                <w:lang w:val="en-US" w:eastAsia="zh-CN"/>
              </w:rPr>
              <w:t xml:space="preserve">  作业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Gdfqbh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 xml:space="preserve"> 隔离开关</w:t>
            </w:r>
          </w:p>
        </w:tc>
      </w:tr>
    </w:tbl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得到特殊路线数据(GetSpecialLineData)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bookmarkStart w:id="3" w:name="OLE_LINK4"/>
            <w:r>
              <w:rPr>
                <w:rFonts w:hint="eastAsia"/>
                <w:lang w:val="en-US" w:eastAsia="zh-CN"/>
              </w:rPr>
              <w:t>特殊路线</w:t>
            </w:r>
            <w:bookmarkEnd w:id="3"/>
            <w:r>
              <w:rPr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ws.send("{\"head\":\"GetSpecialLineData\",\"message\":\"\"}");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"调一",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"0403"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"调二",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"0406"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"调三",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"调四",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"调五",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"G0403"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trainNoList</w:t>
            </w:r>
            <w:r>
              <w:rPr>
                <w:rFonts w:hint="eastAsia"/>
                <w:lang w:val="en-US" w:eastAsia="zh-CN"/>
              </w:rPr>
              <w:t xml:space="preserve">   车号集合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得到停/送电-钥匙数据(</w:t>
      </w:r>
      <w:bookmarkStart w:id="4" w:name="OLE_LINK5"/>
      <w:r>
        <w:rPr>
          <w:rFonts w:hint="eastAsia"/>
          <w:lang w:val="en-US" w:eastAsia="zh-CN"/>
        </w:rPr>
        <w:t>GetOutOrInBlackData</w:t>
      </w:r>
      <w:bookmarkEnd w:id="4"/>
      <w:r>
        <w:rPr>
          <w:rFonts w:hint="eastAsia"/>
          <w:lang w:val="en-US" w:eastAsia="zh-CN"/>
        </w:rP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停/送电-钥匙数据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ws.send("{\"head\":\"GetSpecialLineData\",\"message\":\"\"}");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"L-10A",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"L-10B",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"L-11A",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"L-11B",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"L-12B"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"jxList":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"L-8A",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"L-9A"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tcList</w:t>
            </w:r>
            <w:r>
              <w:rPr>
                <w:rFonts w:hint="eastAsia"/>
                <w:lang w:val="en-US" w:eastAsia="zh-CN"/>
              </w:rPr>
              <w:t xml:space="preserve">    停车股道集合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jxList</w:t>
            </w:r>
            <w:r>
              <w:rPr>
                <w:rFonts w:hint="eastAsia"/>
                <w:lang w:val="en-US" w:eastAsia="zh-CN"/>
              </w:rPr>
              <w:t xml:space="preserve">   检修股道集合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得到早计划发车数据(GetAmOutTrainData)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得到早</w:t>
            </w:r>
            <w:r>
              <w:rPr>
                <w:rFonts w:hint="eastAsia"/>
                <w:lang w:val="en-US" w:eastAsia="zh-CN"/>
              </w:rPr>
              <w:t>计划发车数据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ws.send("{\"head\":\"GetAmOutTrainData\",\"message\":\"\"}");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"06:21:45",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"06:25:12",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"注意安全"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"06:27:45",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"06:27:45",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"06:35:45",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"06:35:45",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trainNumber</w:t>
            </w:r>
            <w:r>
              <w:rPr>
                <w:rFonts w:hint="eastAsia"/>
                <w:lang w:val="en-US" w:eastAsia="zh-CN"/>
              </w:rPr>
              <w:t xml:space="preserve"> 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planTrainNo</w:t>
            </w:r>
            <w:r>
              <w:rPr>
                <w:rFonts w:hint="eastAsia"/>
                <w:lang w:val="en-US" w:eastAsia="zh-CN"/>
              </w:rPr>
              <w:t xml:space="preserve">   计划车号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计划出库时间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realTrainNo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实际车号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时间出库时间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emark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备注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得到晚计划发车数据(GetPmOutTrainData)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得到晚</w:t>
            </w:r>
            <w:r>
              <w:rPr>
                <w:rFonts w:hint="eastAsia"/>
                <w:lang w:val="en-US" w:eastAsia="zh-CN"/>
              </w:rPr>
              <w:t>计划发车数据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ws.send("{\"head\":\"GetPmOutTrainData\",\"message\":\"\"}");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和早发车计划格式一致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trainNumber</w:t>
            </w:r>
            <w:r>
              <w:rPr>
                <w:rFonts w:hint="eastAsia"/>
                <w:lang w:val="en-US" w:eastAsia="zh-CN"/>
              </w:rPr>
              <w:t xml:space="preserve"> 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planTrainNo</w:t>
            </w:r>
            <w:r>
              <w:rPr>
                <w:rFonts w:hint="eastAsia"/>
                <w:lang w:val="en-US" w:eastAsia="zh-CN"/>
              </w:rPr>
              <w:t xml:space="preserve">   计划车号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计划出库时间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realTrainNo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实际车号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时间出库时间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emark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t>得到关键作用及监控数据(</w:t>
      </w:r>
      <w:bookmarkStart w:id="6" w:name="OLE_LINK6"/>
      <w:r>
        <w:rPr>
          <w:rFonts w:hint="eastAsia"/>
          <w:lang w:val="en-US" w:eastAsia="zh-CN"/>
        </w:rPr>
        <w:t>GetKeyWorkData</w:t>
      </w:r>
      <w:bookmarkEnd w:id="6"/>
      <w:r>
        <w:rPr>
          <w:rFonts w:hint="eastAsia"/>
          <w:lang w:val="en-US" w:eastAsia="zh-CN"/>
        </w:rPr>
        <w:t>)</w:t>
      </w:r>
    </w:p>
    <w:bookmarkEnd w:id="5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" w:name="OLE_LINK8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关键作用及监控数据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ws.send("{\"head\":\"GetKeyWorkData\",\"message\":\"\"}");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"dcList":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"0406",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"0407",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"0408"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"xcList":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"0404"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"jcwList":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"L-4A",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"L-7A"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</w:rPr>
              <w:t>cList</w:t>
            </w:r>
            <w:r>
              <w:rPr>
                <w:rFonts w:hint="eastAsia"/>
                <w:lang w:val="en-US" w:eastAsia="zh-CN"/>
              </w:rPr>
              <w:t xml:space="preserve">    洗车集合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</w:rPr>
              <w:t>cList</w:t>
            </w:r>
            <w:r>
              <w:rPr>
                <w:rFonts w:hint="eastAsia"/>
                <w:lang w:val="en-US" w:eastAsia="zh-CN"/>
              </w:rPr>
              <w:t xml:space="preserve">   二级道岔集合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jcwList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接触网集合</w:t>
            </w:r>
          </w:p>
        </w:tc>
      </w:tr>
      <w:bookmarkEnd w:id="7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得到注意事项数据(</w:t>
      </w:r>
      <w:bookmarkStart w:id="8" w:name="OLE_LINK15"/>
      <w:r>
        <w:rPr>
          <w:rFonts w:hint="eastAsia"/>
          <w:lang w:val="en-US" w:eastAsia="zh-CN"/>
        </w:rPr>
        <w:t>GetMattersNeedingThings</w:t>
      </w:r>
      <w:bookmarkEnd w:id="8"/>
      <w:r>
        <w:rPr>
          <w:rFonts w:hint="eastAsia"/>
          <w:lang w:val="en-US" w:eastAsia="zh-CN"/>
        </w:rP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关键作用及监控数据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ws.send("{\"head\":\"GetMattersNeedingThings\",\"message\":\"\"}");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9" w:name="OLE_LINK16"/>
            <w:r>
              <w:rPr>
                <w:rFonts w:hint="eastAsia"/>
                <w:vertAlign w:val="baseline"/>
              </w:rPr>
              <w:t>bt</w:t>
            </w:r>
            <w:bookmarkEnd w:id="9"/>
            <w:r>
              <w:rPr>
                <w:rFonts w:hint="eastAsia"/>
                <w:vertAlign w:val="baseline"/>
              </w:rPr>
              <w:t>": "123",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"nr": "23",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"ksrq": "2020-03-25 00:00:00",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"jsrq": "2020-04-10 00:00:00",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"bt": "多个梵蒂冈",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"nr": "水电费水电费第三方是否都是123",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"ksrq": "2020-01-17 00:00:00",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"jsrq": "2020-01-17 00:00:00",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Nr     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Ksrq    开始日期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Jsrq     结束日期</w:t>
            </w:r>
            <w:bookmarkStart w:id="16" w:name="_GoBack"/>
            <w:bookmarkEnd w:id="16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OLE_LINK13"/>
      <w:r>
        <w:rPr>
          <w:rFonts w:hint="eastAsia"/>
          <w:lang w:val="en-US" w:eastAsia="zh-CN"/>
        </w:rPr>
        <w:t>得到首页数据(</w:t>
      </w:r>
      <w:bookmarkStart w:id="11" w:name="OLE_LINK9"/>
      <w:r>
        <w:rPr>
          <w:rFonts w:hint="eastAsia"/>
          <w:lang w:val="en-US" w:eastAsia="zh-CN"/>
        </w:rPr>
        <w:t>GetHomePageData</w:t>
      </w:r>
      <w:bookmarkEnd w:id="11"/>
      <w:r>
        <w:rPr>
          <w:rFonts w:hint="eastAsia"/>
          <w:lang w:val="en-US" w:eastAsia="zh-CN"/>
        </w:rPr>
        <w:t>)(车辆当班信息和车场基本信息)</w:t>
      </w:r>
    </w:p>
    <w:bookmarkEnd w:id="10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2" w:name="OLE_LINK14"/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关键作用及监控数据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ws.send("{\"head\":\"GetHomePageData\",\"message\":\"\"}");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"ccjbxxList":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"ccxhj": "D1-D30,X1-X24,S1-24",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"ccdc": "1-26道岔",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"tcgd": "停车列检线1-15A，1-15B,16A共计可停放31列车",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"jxgd": "停车列检线16A，17B，18A，18B共计可停放4列车",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"wjcwxl": "21G-24G"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13" w:name="OLE_LINK10"/>
            <w:r>
              <w:rPr>
                <w:rFonts w:hint="eastAsia"/>
                <w:vertAlign w:val="baseline"/>
              </w:rPr>
              <w:t>cldbxxList</w:t>
            </w:r>
            <w:bookmarkEnd w:id="13"/>
            <w:r>
              <w:rPr>
                <w:rFonts w:hint="eastAsia"/>
                <w:vertAlign w:val="baseline"/>
              </w:rPr>
              <w:t>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"车场值班长",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"张思",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"运转值班员",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"张吴",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"设备值班员",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"张柳",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"信号楼值班员",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"position": "信号楼值班员",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"phone":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"name": "张巴",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14" w:name="OLE_LINK11"/>
            <w:r>
              <w:rPr>
                <w:rFonts w:hint="eastAsia"/>
                <w:vertAlign w:val="baseline"/>
              </w:rPr>
              <w:t>position</w:t>
            </w:r>
            <w:bookmarkEnd w:id="14"/>
            <w:r>
              <w:rPr>
                <w:rFonts w:hint="eastAsia"/>
                <w:vertAlign w:val="baseline"/>
              </w:rPr>
              <w:t>": "信号楼值班员",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</w:t>
            </w:r>
            <w:bookmarkStart w:id="15" w:name="OLE_LINK12"/>
            <w:r>
              <w:rPr>
                <w:rFonts w:hint="eastAsia"/>
                <w:vertAlign w:val="baseline"/>
              </w:rPr>
              <w:t>phone</w:t>
            </w:r>
            <w:bookmarkEnd w:id="15"/>
            <w:r>
              <w:rPr>
                <w:rFonts w:hint="eastAsia"/>
                <w:vertAlign w:val="baseline"/>
              </w:rPr>
              <w:t>": "14781724614",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"bz": "管理一组"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ccjbxxList</w:t>
            </w:r>
            <w:r>
              <w:rPr>
                <w:rFonts w:hint="eastAsia"/>
                <w:lang w:val="en-US" w:eastAsia="zh-CN"/>
              </w:rPr>
              <w:t xml:space="preserve">    车场基本信息集合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Ccxhj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车场信号机信息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Ccdc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车场道岔信息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Tcgd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停车股道信息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Jxgd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检修股道信息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</w:rPr>
              <w:t>Wjcwxl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无接触网线路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cldbxxList</w:t>
            </w:r>
            <w:r>
              <w:rPr>
                <w:rFonts w:hint="eastAsia"/>
                <w:lang w:val="en-US" w:eastAsia="zh-CN"/>
              </w:rPr>
              <w:t xml:space="preserve">   车辆当班信息集合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</w:rPr>
              <w:t>position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职位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</w:rPr>
              <w:t>Phone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电话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Bz     班组</w:t>
            </w:r>
          </w:p>
        </w:tc>
      </w:tr>
      <w:bookmarkEnd w:id="12"/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4498"/>
    <w:rsid w:val="01C6297D"/>
    <w:rsid w:val="036F036A"/>
    <w:rsid w:val="06F4332D"/>
    <w:rsid w:val="07CE725C"/>
    <w:rsid w:val="0C192137"/>
    <w:rsid w:val="0D665135"/>
    <w:rsid w:val="11462139"/>
    <w:rsid w:val="16B12EFC"/>
    <w:rsid w:val="1A6F0BB5"/>
    <w:rsid w:val="1AB93115"/>
    <w:rsid w:val="1AEF49C4"/>
    <w:rsid w:val="23D61B37"/>
    <w:rsid w:val="38DA10E8"/>
    <w:rsid w:val="3CF20FDD"/>
    <w:rsid w:val="3F873DED"/>
    <w:rsid w:val="42440CF3"/>
    <w:rsid w:val="42C002AF"/>
    <w:rsid w:val="493E748C"/>
    <w:rsid w:val="4BFA55C5"/>
    <w:rsid w:val="4C942804"/>
    <w:rsid w:val="4E4172FE"/>
    <w:rsid w:val="4ED25541"/>
    <w:rsid w:val="5303195C"/>
    <w:rsid w:val="5473284E"/>
    <w:rsid w:val="54E5518C"/>
    <w:rsid w:val="566D29FB"/>
    <w:rsid w:val="5A481CE7"/>
    <w:rsid w:val="5DC3268C"/>
    <w:rsid w:val="5E4E41BB"/>
    <w:rsid w:val="648E4A63"/>
    <w:rsid w:val="69047CE7"/>
    <w:rsid w:val="6D535020"/>
    <w:rsid w:val="71164E98"/>
    <w:rsid w:val="712F7A78"/>
    <w:rsid w:val="78D22C50"/>
    <w:rsid w:val="7E2E138A"/>
    <w:rsid w:val="7E6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2020-06-05T06:16:00Z</dcterms:created>
  <dc:creator>admin</dc:creator>
  <cp:lastModifiedBy>admin</cp:lastModifiedBy>
  <dcterms:modified xsi:type="dcterms:W3CDTF">2020-06-13T08:40:24Z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