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22"/>
          <w:highlight w:val="white"/>
          <w:u w:val="single"/>
          <w:lang w:eastAsia="zh-CN"/>
        </w:rPr>
        <w:t>先调该接口查询服务</w:t>
      </w:r>
      <w:r>
        <w:rPr>
          <w:rFonts w:hint="eastAsia" w:ascii="Consolas" w:hAnsi="Consolas" w:eastAsia="宋体"/>
          <w:color w:val="FF0000"/>
          <w:sz w:val="22"/>
          <w:highlight w:val="white"/>
          <w:u w:val="single"/>
          <w:lang w:val="en-US" w:eastAsia="zh-CN"/>
        </w:rPr>
        <w:t>IP、端口号、和车辆段信息，再</w:t>
      </w:r>
      <w:r>
        <w:rPr>
          <w:rFonts w:hint="eastAsia" w:ascii="Consolas" w:hAnsi="Consolas" w:eastAsia="宋体"/>
          <w:color w:val="FF0000"/>
          <w:sz w:val="22"/>
          <w:highlight w:val="white"/>
          <w:u w:val="single"/>
          <w:lang w:eastAsia="zh-CN"/>
        </w:rPr>
        <w:t>调</w:t>
      </w:r>
      <w:r>
        <w:rPr>
          <w:rFonts w:hint="eastAsia" w:ascii="Consolas" w:hAnsi="Consolas" w:eastAsia="宋体"/>
          <w:color w:val="FF0000"/>
          <w:sz w:val="22"/>
          <w:highlight w:val="white"/>
          <w:u w:val="single"/>
          <w:lang w:val="en-US" w:eastAsia="zh-CN"/>
        </w:rPr>
        <w:t>websocket服务</w:t>
      </w:r>
    </w:p>
    <w:p>
      <w:pPr>
        <w:pStyle w:val="2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</w:rPr>
        <w:t>查询服务IP、端口号、场段名称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乘查询服务</w:t>
            </w:r>
            <w:r>
              <w:rPr>
                <w:rFonts w:hint="eastAsia"/>
                <w:vertAlign w:val="baseline"/>
                <w:lang w:val="en-US" w:eastAsia="zh-CN"/>
              </w:rPr>
              <w:t>IP、端口号、场段等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http://localhost:8080/DTCGCW/zhxxtServer/zhxxtServerBean/findIpAndCd.action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参数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5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64" w:type="dxa"/>
          </w:tcPr>
          <w:p>
            <w:pP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</w:pPr>
          </w:p>
        </w:tc>
        <w:tc>
          <w:tcPr>
            <w:tcW w:w="5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webIp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10.2.4.228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afdsfdsddfwszsdfwdsasdfwfdses542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蒲汇塘车辆段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port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8080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04号线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xlidx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afdsfdsddfwszsdfwdsasdfwfdses542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cdbm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C040302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webIp    服务器IP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Idx      车辆段id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Cname    车辆段名称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     服务端口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Xl       线路(多个以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分割)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Xlidx    线路idx(多个以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分割)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Cdbm     车辆段编码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6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5682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ascii="Consolas" w:hAnsi="Consolas" w:eastAsia="Consolas"/>
          <w:color w:val="3F5FBF"/>
          <w:sz w:val="22"/>
          <w:highlight w:val="white"/>
          <w:u w:val="single"/>
        </w:rPr>
      </w:pPr>
    </w:p>
    <w:p>
      <w:pPr>
        <w:rPr>
          <w:rFonts w:hint="eastAsia" w:ascii="Consolas" w:hAnsi="Consolas" w:eastAsia="Consolas"/>
          <w:color w:val="3F5FBF"/>
          <w:sz w:val="22"/>
          <w:highlight w:val="white"/>
          <w:u w:val="singl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Websocket连接服务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js连接方式: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并把车辆段id传进来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ws = 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WebSocket("ws://localhost:8080/DTCGCW/ZhWebSocket.ws?cdid="+cdidx);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//连接成功回调方法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ws.onopen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console.info("open");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//返回接收数据回调方法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ws.onmessage = function(evt){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console.info("receive data");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//服务关闭回调方法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ws.onclose = function(evt){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console.info("wsClosed");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//错误回调方法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ws.onerror = function(evt){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console.info("wsError");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ws.send("{\"head\":\"\",\"message\":\"\"}");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服务器数据有变化时，服务器主动推送有变化的数据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[{...........},{........}]（json字符串）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结束:GetPlanBuildData(发送数据中head的值)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"buildNo":"SG-001","buildDate":"2020-06-05","buildUnit":"检修一组","buildAddress":"L-3A,L-3B,L-4A,L-4B","buildContent":"股道维护","isPowerCut":"是","isBlockade":"是","currentSituation":"已开工"},{"buildNo":"SG-002","buildDate":"2020-06-05","buildUnit":"检修二组","buildAddress":"L-5A,L-5B","buildContent":"股道维护","isPowerCut":"否","isBlockade":"否","currentSituation":"销点确认中"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结束:GetPlanBuildData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得到计划施工数据(GetPlanBuildData)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得到计划施工数据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ws.send("{\"head\":\"GetPlanBuildData\",\"message\":\"\"}");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"buildNo": "SG-001",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"buildDate": "2020-06-05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09:12:12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"buildUnit": "检修一组",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"buildAddress": "L-3A,L-3B,L-4A,L-4B",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"buildContent": "股道维护",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"isPowerCut": "是",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"isBlockade": "是",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</w:t>
            </w:r>
            <w:r>
              <w:rPr>
                <w:rFonts w:hint="eastAsia"/>
                <w:vertAlign w:val="baseline"/>
                <w:lang w:eastAsia="zh-CN"/>
              </w:rPr>
              <w:t>请点确认中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"buildNo": "SG-002",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"buildDate": "2020-06-05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09:12:12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"buildUnit": "检修二组",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"buildAddress": "L-5A,L-5B",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"buildContent": "股道维护",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"isPowerCut": "否",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"isBlockade": "否",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</w:t>
            </w:r>
            <w:r>
              <w:rPr>
                <w:rFonts w:hint="eastAsia"/>
                <w:vertAlign w:val="baseline"/>
                <w:lang w:eastAsia="zh-CN"/>
              </w:rPr>
              <w:t>已开工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buildNo    施工编号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buildDate   施工时间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buildUnit    施工单位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buildAddress  施工地点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buildContent    施工内容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isPowerCut    是否断电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isBlockade     是否封锁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currentSituation  目前情况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得到日常及临时施工数据(GetUsualAndCasualBuildData)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日常及临时施工数据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ws.send("{\"head\":\"GetUsualAndCasualBuildData\",\"message\":\"\"}");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"buildNo": "SG-001",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"buildDate": "2020-06-05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09:12:12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"buildUnit": "检修一组",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"buildAddress": "L-3A,L-3B,L-4A,L-4B",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"buildContent": "股道维护",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"isPowerCut": "是",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"isBlockade": "是",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</w:t>
            </w:r>
            <w:r>
              <w:rPr>
                <w:rFonts w:hint="eastAsia"/>
                <w:vertAlign w:val="baseline"/>
                <w:lang w:eastAsia="zh-CN"/>
              </w:rPr>
              <w:t>请点确认</w:t>
            </w:r>
            <w:r>
              <w:rPr>
                <w:rFonts w:hint="eastAsia"/>
                <w:vertAlign w:val="baseline"/>
              </w:rPr>
              <w:t>中"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"buildNo": "SG-002",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"buildDate": "2020-06-05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09:12:12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"buildUnit": "检修二组",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"buildAddress": "L-5A,L-5B",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"buildContent": "股道维护",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"isPowerCut": "否",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"isBlockade": "否",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</w:t>
            </w:r>
            <w:r>
              <w:rPr>
                <w:rFonts w:hint="eastAsia"/>
                <w:vertAlign w:val="baseline"/>
                <w:lang w:eastAsia="zh-CN"/>
              </w:rPr>
              <w:t>请点确认</w:t>
            </w:r>
            <w:r>
              <w:rPr>
                <w:rFonts w:hint="eastAsia"/>
                <w:vertAlign w:val="baseline"/>
              </w:rPr>
              <w:t>中"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buildNo    施工编号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buildDate   施工时间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buildUnit    施工单位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buildAddress  施工地点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buildContent    施工内容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isPowerCut    是否断电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isBlockade     是否封锁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currentSituation  目前情况</w:t>
            </w:r>
          </w:p>
        </w:tc>
      </w:tr>
    </w:tbl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得到调车及洗车数据(GetMoveAndWashTrainData)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调车及洗车数据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ws.send("{\"head\":\"GetMoveAndWashTrainData\",\"message\":\"\"}");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"moveNo": "DC-001",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"trainNo": 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"oneSelfMove": "√",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"noOneSelfMove":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"startStationTrack": "L-5A",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"endStationTrack": "L-8A",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"请点确认中"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"moveNo": "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</w:rPr>
              <w:t>C-002",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"trainNo": 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"oneSelfMove":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"noOneSelfMove": "G04103",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"startStationTrack": "L-7A",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"endStationTrack": "L-13B",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"currentSituation": "销点确认中"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moveNo</w:t>
            </w:r>
            <w:r>
              <w:rPr>
                <w:rFonts w:hint="eastAsia"/>
                <w:lang w:val="en-US" w:eastAsia="zh-CN"/>
              </w:rPr>
              <w:t xml:space="preserve">    调车编号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trainNo</w:t>
            </w:r>
            <w:r>
              <w:rPr>
                <w:rFonts w:hint="eastAsia"/>
                <w:lang w:val="en-US" w:eastAsia="zh-CN"/>
              </w:rPr>
              <w:t xml:space="preserve">   车号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oneSelfMove</w:t>
            </w:r>
            <w:r>
              <w:rPr>
                <w:rFonts w:hint="eastAsia"/>
                <w:lang w:val="en-US" w:eastAsia="zh-CN"/>
              </w:rPr>
              <w:t xml:space="preserve">    自行走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noOneSelfMove</w:t>
            </w:r>
            <w:r>
              <w:rPr>
                <w:rFonts w:hint="eastAsia"/>
                <w:lang w:val="en-US" w:eastAsia="zh-CN"/>
              </w:rPr>
              <w:t xml:space="preserve">  非自行走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startStationTrack</w:t>
            </w:r>
            <w:r>
              <w:rPr>
                <w:rFonts w:hint="eastAsia"/>
                <w:lang w:val="en-US" w:eastAsia="zh-CN"/>
              </w:rPr>
              <w:t xml:space="preserve">    起始股道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endStationTrack</w:t>
            </w:r>
            <w:r>
              <w:rPr>
                <w:rFonts w:hint="eastAsia"/>
                <w:lang w:val="en-US" w:eastAsia="zh-CN"/>
              </w:rPr>
              <w:t xml:space="preserve">    调入股道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currentSituation</w:t>
            </w:r>
            <w:r>
              <w:rPr>
                <w:rFonts w:hint="eastAsia"/>
                <w:lang w:val="en-US" w:eastAsia="zh-CN"/>
              </w:rPr>
              <w:t xml:space="preserve">     目前情况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得到股道、车次、车号、作业数据(GetStationTrackAndTrainInfoData)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股道、车次、车号、作业数据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ws.send("{\"head\":\"GetStationTrackAndTrainInfoData\",\"message\":\"\"}");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"L-1A",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"trianNumber":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"trainNo": 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"work": "日检"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"L-1B",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"trianNumber":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"trainNo": null,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"work": 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"L-2A",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"trianNumber": "0101",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"trainNo": 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"work": "四日检"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stationTrack</w:t>
            </w:r>
            <w:r>
              <w:rPr>
                <w:rFonts w:hint="eastAsia"/>
                <w:lang w:val="en-US" w:eastAsia="zh-CN"/>
              </w:rPr>
              <w:t xml:space="preserve">    股道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trianNumber</w:t>
            </w:r>
            <w:r>
              <w:rPr>
                <w:rFonts w:hint="eastAsia"/>
                <w:lang w:val="en-US" w:eastAsia="zh-CN"/>
              </w:rPr>
              <w:t xml:space="preserve">   车次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trainNo</w:t>
            </w:r>
            <w:r>
              <w:rPr>
                <w:rFonts w:hint="eastAsia"/>
                <w:lang w:val="en-US" w:eastAsia="zh-CN"/>
              </w:rPr>
              <w:t xml:space="preserve">    车号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work</w:t>
            </w:r>
            <w:r>
              <w:rPr>
                <w:rFonts w:hint="eastAsia"/>
                <w:lang w:val="en-US" w:eastAsia="zh-CN"/>
              </w:rPr>
              <w:t xml:space="preserve">  作业</w:t>
            </w:r>
          </w:p>
        </w:tc>
      </w:tr>
    </w:tbl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得到特殊路线数据(GetSpecialLineData)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特殊路线数据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ws.send("{\"head\":\"GetSpecialLineData\",\"message\":\"\"}");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"调一",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"0403"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"调二",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"0406"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"调三",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"trainNoList": []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"调四",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"trainNoList": []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"调五",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"trainNoList":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"G0401",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"G0402",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"G0403"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stationTrack</w:t>
            </w:r>
            <w:r>
              <w:rPr>
                <w:rFonts w:hint="eastAsia"/>
                <w:lang w:val="en-US" w:eastAsia="zh-CN"/>
              </w:rPr>
              <w:t xml:space="preserve">    股道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trainNoList</w:t>
            </w:r>
            <w:r>
              <w:rPr>
                <w:rFonts w:hint="eastAsia"/>
                <w:lang w:val="en-US" w:eastAsia="zh-CN"/>
              </w:rPr>
              <w:t xml:space="preserve">   车号集合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得到停/送电-钥匙数据(GetOutOrInBlackData)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停/送电-钥匙数据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ws.send("{\"head\":\"GetSpecialLineData\",\"message\":\"\"}");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"tcList":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"L-10A",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"L-10B",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"L-11A",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"L-11B",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"L-12B"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"jxList":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"L-5A",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"L-6A",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"L-7A",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"L-8A",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"L-9A"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tcList</w:t>
            </w:r>
            <w:r>
              <w:rPr>
                <w:rFonts w:hint="eastAsia"/>
                <w:lang w:val="en-US" w:eastAsia="zh-CN"/>
              </w:rPr>
              <w:t xml:space="preserve">    停车股道集合</w:t>
            </w:r>
          </w:p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jxList</w:t>
            </w:r>
            <w:r>
              <w:rPr>
                <w:rFonts w:hint="eastAsia"/>
                <w:lang w:val="en-US" w:eastAsia="zh-CN"/>
              </w:rPr>
              <w:t xml:space="preserve">   检修股道集合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得到早计划发车数据(GetAmOutTrainData)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得到早</w:t>
            </w:r>
            <w:r>
              <w:rPr>
                <w:rFonts w:hint="eastAsia"/>
                <w:lang w:val="en-US" w:eastAsia="zh-CN"/>
              </w:rPr>
              <w:t>计划发车数据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ws.send("{\"head\":\"GetAmOutTrainData\",\"message\":\"\"}");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"trainNumber": "10101",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"planTrainNo": 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"L-5A",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"planOutDate": "06:21:45",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"realTrainNo": 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"realOutDate": "06:25:12",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"remark": "注意安全"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"trainNumber": "10102",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"planTrainNo": 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"L-6A",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"planOutDate": "06:27:45",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"realTrainNo": 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"realOutDate": "06:27:45",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"remark": 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"trainNumber": "10103",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"planTrainNo": "0403",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"stationTrack": "L-7A",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"planOutDate": "06:35:45",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"realTrainNo": "0403",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"realOutDate": "06:35:45",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"remark": 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trainNumber</w:t>
            </w:r>
            <w:r>
              <w:rPr>
                <w:rFonts w:hint="eastAsia"/>
                <w:lang w:val="en-US" w:eastAsia="zh-CN"/>
              </w:rPr>
              <w:t xml:space="preserve">    车次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planTrainNo</w:t>
            </w:r>
            <w:r>
              <w:rPr>
                <w:rFonts w:hint="eastAsia"/>
                <w:lang w:val="en-US" w:eastAsia="zh-CN"/>
              </w:rPr>
              <w:t xml:space="preserve">   计划车号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stationTrack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股道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planOutDate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计划出库时间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realTrainNo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实际车号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realOutDate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时间出库时间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</w:rPr>
              <w:t>emark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备注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得到晚计划发车数据(GetPmOutTrainData)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得到晚</w:t>
            </w:r>
            <w:r>
              <w:rPr>
                <w:rFonts w:hint="eastAsia"/>
                <w:lang w:val="en-US" w:eastAsia="zh-CN"/>
              </w:rPr>
              <w:t>计划发车数据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ws.send("{\"head\":\"GetPmOutTrainData\",\"message\":\"\"}");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和早发车计划格式一致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trainNumber</w:t>
            </w:r>
            <w:r>
              <w:rPr>
                <w:rFonts w:hint="eastAsia"/>
                <w:lang w:val="en-US" w:eastAsia="zh-CN"/>
              </w:rPr>
              <w:t xml:space="preserve">    车次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planTrainNo</w:t>
            </w:r>
            <w:r>
              <w:rPr>
                <w:rFonts w:hint="eastAsia"/>
                <w:lang w:val="en-US" w:eastAsia="zh-CN"/>
              </w:rPr>
              <w:t xml:space="preserve">   计划车号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stationTrack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股道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planOutDate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计划出库时间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realTrainNo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实际车号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realOutDate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时间出库时间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</w:rPr>
              <w:t>emark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得到关键作用及监控数据(GetKeyWorkData)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得到</w:t>
            </w:r>
            <w:r>
              <w:rPr>
                <w:rFonts w:hint="eastAsia"/>
                <w:lang w:val="en-US" w:eastAsia="zh-CN"/>
              </w:rPr>
              <w:t>关键作用及监控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ws.send("{\"head\":\"GetKeyWorkData\",\"message\":\"\"}");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1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返回实例</w:t>
            </w:r>
          </w:p>
        </w:tc>
        <w:tc>
          <w:tcPr>
            <w:tcW w:w="7346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"dcList":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"0406",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"0407",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"0408"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"xcList":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"0404"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"jcwList": 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"L-4A",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"L-5A",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"L-6A",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"L-7A"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]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176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字段意义</w:t>
            </w:r>
          </w:p>
        </w:tc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5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</w:rPr>
              <w:t>cList</w:t>
            </w:r>
            <w:r>
              <w:rPr>
                <w:rFonts w:hint="eastAsia"/>
                <w:lang w:val="en-US" w:eastAsia="zh-CN"/>
              </w:rPr>
              <w:t xml:space="preserve">    洗车集合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</w:rPr>
              <w:t>cList</w:t>
            </w:r>
            <w:r>
              <w:rPr>
                <w:rFonts w:hint="eastAsia"/>
                <w:lang w:val="en-US" w:eastAsia="zh-CN"/>
              </w:rPr>
              <w:t xml:space="preserve">   二级道岔集合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jcwList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接触网集合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6297D"/>
    <w:rsid w:val="036F036A"/>
    <w:rsid w:val="06F4332D"/>
    <w:rsid w:val="07CE725C"/>
    <w:rsid w:val="0C192137"/>
    <w:rsid w:val="0D665135"/>
    <w:rsid w:val="11462139"/>
    <w:rsid w:val="16B12EFC"/>
    <w:rsid w:val="1AB93115"/>
    <w:rsid w:val="23D61B37"/>
    <w:rsid w:val="38DA10E8"/>
    <w:rsid w:val="3CF20FDD"/>
    <w:rsid w:val="3F873DED"/>
    <w:rsid w:val="42C002AF"/>
    <w:rsid w:val="4BFA55C5"/>
    <w:rsid w:val="4C942804"/>
    <w:rsid w:val="4ED25541"/>
    <w:rsid w:val="5303195C"/>
    <w:rsid w:val="54E5518C"/>
    <w:rsid w:val="566D29FB"/>
    <w:rsid w:val="5A481CE7"/>
    <w:rsid w:val="5E4E41BB"/>
    <w:rsid w:val="6D535020"/>
    <w:rsid w:val="712F7A78"/>
    <w:rsid w:val="78D22C50"/>
    <w:rsid w:val="7E2E138A"/>
    <w:rsid w:val="7E6A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2020-06-05T06:16:00Z</dcterms:created>
  <dc:creator>admin</dc:creator>
  <cp:lastModifiedBy>admin</cp:lastModifiedBy>
  <dcterms:modified xsi:type="dcterms:W3CDTF">2020-06-09T07:09:50Z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